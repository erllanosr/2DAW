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8F9" w:rsidRDefault="009417E1">
      <w:pPr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POSIBLES PREGUNTAS DE EXAMEN</w:t>
      </w:r>
    </w:p>
    <w:p w:rsidR="005B08F9" w:rsidRDefault="005B08F9">
      <w:pPr>
        <w:jc w:val="center"/>
        <w:rPr>
          <w:b/>
          <w:bCs/>
        </w:rPr>
      </w:pPr>
    </w:p>
    <w:p w:rsidR="005B08F9" w:rsidRDefault="009417E1">
      <w:pPr>
        <w:rPr>
          <w:b/>
          <w:bCs/>
        </w:rPr>
      </w:pPr>
      <w:r>
        <w:rPr>
          <w:b/>
          <w:bCs/>
        </w:rPr>
        <w:t xml:space="preserve">1.- Realiza una pagina web (que tenga las componentes principales cabecera, menú de nanvegación, contenido y pie de foto) utilizando divs con propiedades </w:t>
      </w:r>
      <w:r>
        <w:rPr>
          <w:b/>
          <w:bCs/>
        </w:rPr>
        <w:t>como padding, margin …</w:t>
      </w:r>
    </w:p>
    <w:p w:rsidR="005B08F9" w:rsidRDefault="009417E1">
      <w:pPr>
        <w:jc w:val="both"/>
        <w:rPr>
          <w:b/>
          <w:bCs/>
        </w:rPr>
      </w:pPr>
      <w:r>
        <w:rPr>
          <w:b/>
          <w:bCs/>
        </w:rPr>
        <w:t>2.- Realiza una página web (que tenga las componentes principales cabecera, menú de navegación, contenido y pie de foto) utilizando la estructura Grid.</w:t>
      </w:r>
    </w:p>
    <w:p w:rsidR="005B08F9" w:rsidRDefault="009417E1">
      <w:pPr>
        <w:jc w:val="both"/>
        <w:rPr>
          <w:b/>
          <w:bCs/>
        </w:rPr>
      </w:pPr>
      <w:r>
        <w:rPr>
          <w:b/>
          <w:bCs/>
        </w:rPr>
        <w:t>Para aplicar estilos debes de utilizar cada uno de los selectores dados e incluso</w:t>
      </w:r>
      <w:r>
        <w:rPr>
          <w:b/>
          <w:bCs/>
        </w:rPr>
        <w:t xml:space="preserve"> ver si puede haber una serie de guerras de conflictos y explicar como lo soluciona la cascada.</w:t>
      </w:r>
    </w:p>
    <w:p w:rsidR="005B08F9" w:rsidRDefault="009417E1">
      <w:pPr>
        <w:jc w:val="both"/>
        <w:rPr>
          <w:b/>
          <w:bCs/>
        </w:rPr>
      </w:pPr>
      <w:r>
        <w:rPr>
          <w:b/>
          <w:bCs/>
        </w:rPr>
        <w:t>En la cabecera, menú de navegación, contenido y pie de foto deben de aparecer con las características que han sido mencionadas en el tema 1.</w:t>
      </w:r>
    </w:p>
    <w:p w:rsidR="005B08F9" w:rsidRDefault="009417E1">
      <w:pPr>
        <w:jc w:val="both"/>
        <w:rPr>
          <w:b/>
          <w:bCs/>
        </w:rPr>
      </w:pPr>
      <w:r>
        <w:rPr>
          <w:b/>
          <w:bCs/>
        </w:rPr>
        <w:t>3.- Realiza una pág</w:t>
      </w:r>
      <w:r>
        <w:rPr>
          <w:b/>
          <w:bCs/>
        </w:rPr>
        <w:t>ina web (que tenga las componentes principales de cabecera, menú de navegación, contenido y pie de foto) utilizando la estructura grid- area (Ejercicio 1).</w:t>
      </w:r>
    </w:p>
    <w:p w:rsidR="005B08F9" w:rsidRDefault="009417E1">
      <w:pPr>
        <w:jc w:val="both"/>
        <w:rPr>
          <w:b/>
          <w:bCs/>
        </w:rPr>
      </w:pPr>
      <w:r>
        <w:rPr>
          <w:b/>
          <w:bCs/>
        </w:rPr>
        <w:t>4.- Haz la página de manera que sea responsive, adaptables para teléfonos móviles, tablets y ordenad</w:t>
      </w:r>
      <w:r>
        <w:rPr>
          <w:b/>
          <w:bCs/>
        </w:rPr>
        <w:t>ores tanto utilizando grid-area como grid-colums y grid-row.</w:t>
      </w:r>
    </w:p>
    <w:p w:rsidR="005B08F9" w:rsidRDefault="005B08F9">
      <w:pPr>
        <w:jc w:val="both"/>
        <w:rPr>
          <w:b/>
          <w:bCs/>
        </w:rPr>
      </w:pPr>
    </w:p>
    <w:p w:rsidR="005B08F9" w:rsidRDefault="009417E1">
      <w:pPr>
        <w:jc w:val="both"/>
        <w:rPr>
          <w:b/>
          <w:bCs/>
        </w:rPr>
      </w:pPr>
      <w:r>
        <w:rPr>
          <w:b/>
          <w:bCs/>
        </w:rPr>
        <w:t>La página será una imitación de alguna página web que se ponga como ejemplo.</w:t>
      </w:r>
    </w:p>
    <w:p w:rsidR="005B08F9" w:rsidRDefault="005B08F9">
      <w:pPr>
        <w:jc w:val="both"/>
        <w:rPr>
          <w:b/>
          <w:bCs/>
        </w:rPr>
      </w:pPr>
    </w:p>
    <w:p w:rsidR="005B08F9" w:rsidRDefault="005B08F9">
      <w:pPr>
        <w:jc w:val="both"/>
        <w:rPr>
          <w:b/>
          <w:bCs/>
        </w:rPr>
      </w:pPr>
    </w:p>
    <w:p w:rsidR="005B08F9" w:rsidRDefault="005B08F9">
      <w:pPr>
        <w:jc w:val="both"/>
        <w:rPr>
          <w:b/>
          <w:bCs/>
        </w:rPr>
      </w:pPr>
    </w:p>
    <w:sectPr w:rsidR="005B08F9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9417E1">
      <w:pPr>
        <w:spacing w:after="0" w:line="240" w:lineRule="auto"/>
      </w:pPr>
      <w:r>
        <w:separator/>
      </w:r>
    </w:p>
  </w:endnote>
  <w:endnote w:type="continuationSeparator" w:id="0">
    <w:p w:rsidR="00000000" w:rsidRDefault="00941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9417E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00000" w:rsidRDefault="009417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attachedTemplate r:id="rId1"/>
  <w:revisionView w:inkAnnotation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5B08F9"/>
    <w:rsid w:val="005B08F9"/>
    <w:rsid w:val="0094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AF66E83-95EE-4BF6-8BE1-7E50D280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entedeprrafopredeter">
    <w:name w:val="Fuente de párrafo predeter.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931</Characters>
  <Application>Microsoft Office Word</Application>
  <DocSecurity>4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Jesús Carmona Lara</dc:creator>
  <dc:description/>
  <cp:lastModifiedBy>word</cp:lastModifiedBy>
  <cp:revision>2</cp:revision>
  <dcterms:created xsi:type="dcterms:W3CDTF">2022-10-24T10:02:00Z</dcterms:created>
  <dcterms:modified xsi:type="dcterms:W3CDTF">2022-10-24T10:02:00Z</dcterms:modified>
</cp:coreProperties>
</file>